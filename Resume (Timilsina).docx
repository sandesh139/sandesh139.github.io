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BFAB" w14:textId="77777777" w:rsidR="00543155" w:rsidRPr="009F514A" w:rsidRDefault="00E53EE8" w:rsidP="007F4858">
      <w:pPr>
        <w:pStyle w:val="Title"/>
        <w:pBdr>
          <w:bottom w:val="single" w:sz="4" w:space="4" w:color="auto"/>
        </w:pBdr>
        <w:rPr>
          <w:color w:val="auto"/>
        </w:rPr>
      </w:pPr>
      <w:r w:rsidRPr="009F514A">
        <w:rPr>
          <w:color w:val="auto"/>
        </w:rPr>
        <w:t>‍‍</w:t>
      </w:r>
      <w:sdt>
        <w:sdtPr>
          <w:rPr>
            <w:color w:val="auto"/>
            <w:sz w:val="32"/>
            <w:szCs w:val="32"/>
          </w:rPr>
          <w:alias w:val="Your Name"/>
          <w:tag w:val=""/>
          <w:id w:val="1246310863"/>
          <w:placeholder>
            <w:docPart w:val="003E4BCB5D624051ACCCD02F54FA84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76E8E" w:rsidRPr="00DF6F5B">
            <w:rPr>
              <w:color w:val="auto"/>
              <w:sz w:val="32"/>
              <w:szCs w:val="32"/>
            </w:rPr>
            <w:t>Sandesh Timilsina</w:t>
          </w:r>
        </w:sdtContent>
      </w:sdt>
    </w:p>
    <w:p w14:paraId="5BC4C402" w14:textId="27444339" w:rsidR="00543155" w:rsidRPr="00F97966" w:rsidRDefault="00F97966" w:rsidP="00DF6F5B">
      <w:pPr>
        <w:spacing w:before="100" w:beforeAutospacing="1" w:after="100" w:afterAutospacing="1"/>
        <w:contextualSpacing/>
        <w:rPr>
          <w:color w:val="auto"/>
          <w:sz w:val="20"/>
        </w:rPr>
      </w:pPr>
      <w:r>
        <w:rPr>
          <w:color w:val="auto"/>
          <w:sz w:val="20"/>
        </w:rPr>
        <w:t>Albuquerque, New Mexico</w:t>
      </w:r>
      <w:r w:rsidR="007A05B4">
        <w:rPr>
          <w:color w:val="auto"/>
          <w:sz w:val="20"/>
        </w:rPr>
        <w:t xml:space="preserve"> 87106. (662)497-4421.</w:t>
      </w:r>
      <w:r w:rsidR="00484720">
        <w:rPr>
          <w:color w:val="auto"/>
          <w:sz w:val="20"/>
        </w:rPr>
        <w:t xml:space="preserve">     Email: </w:t>
      </w:r>
      <w:hyperlink r:id="rId9" w:history="1">
        <w:r w:rsidR="00484720" w:rsidRPr="00484720">
          <w:rPr>
            <w:rStyle w:val="Hyperlink"/>
            <w:color w:val="auto"/>
            <w:sz w:val="20"/>
            <w:u w:val="none"/>
          </w:rPr>
          <w:t>stimilsina@unm.edu</w:t>
        </w:r>
      </w:hyperlink>
      <w:r w:rsidR="00484720" w:rsidRPr="00484720">
        <w:rPr>
          <w:color w:val="auto"/>
          <w:sz w:val="20"/>
        </w:rPr>
        <w:t xml:space="preserve"> </w:t>
      </w:r>
      <w:r w:rsidR="00484720">
        <w:rPr>
          <w:color w:val="auto"/>
          <w:sz w:val="20"/>
        </w:rPr>
        <w:t xml:space="preserve">     Website: www.sandesht.com</w:t>
      </w:r>
    </w:p>
    <w:p w14:paraId="4A2368E2" w14:textId="77777777" w:rsidR="00543155" w:rsidRPr="00DF6F5B" w:rsidRDefault="00E53EE8" w:rsidP="005729D2">
      <w:pPr>
        <w:pStyle w:val="SectionHeading"/>
        <w:pBdr>
          <w:bottom w:val="single" w:sz="4" w:space="1" w:color="auto"/>
        </w:pBdr>
        <w:spacing w:before="0" w:after="0"/>
        <w:contextualSpacing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Education</w:t>
      </w:r>
    </w:p>
    <w:p w14:paraId="376EDE35" w14:textId="01627B42" w:rsidR="00367B32" w:rsidRPr="009A25D6" w:rsidRDefault="00315544" w:rsidP="009A25D6">
      <w:pPr>
        <w:pStyle w:val="Address"/>
        <w:rPr>
          <w:sz w:val="20"/>
        </w:rPr>
      </w:pPr>
      <w:r w:rsidRPr="00DF6F5B">
        <w:rPr>
          <w:b/>
          <w:sz w:val="20"/>
        </w:rPr>
        <w:t>Bachelor of Science i</w:t>
      </w:r>
      <w:r w:rsidR="00DE07A4">
        <w:rPr>
          <w:b/>
          <w:sz w:val="20"/>
        </w:rPr>
        <w:t xml:space="preserve">n </w:t>
      </w:r>
      <w:r w:rsidRPr="00DF6F5B">
        <w:rPr>
          <w:b/>
          <w:sz w:val="20"/>
        </w:rPr>
        <w:t>Computer Sc</w:t>
      </w:r>
      <w:r w:rsidR="009A25D6" w:rsidRPr="00DF6F5B">
        <w:rPr>
          <w:b/>
          <w:sz w:val="20"/>
        </w:rPr>
        <w:t>i</w:t>
      </w:r>
      <w:r w:rsidRPr="00DF6F5B">
        <w:rPr>
          <w:b/>
          <w:sz w:val="20"/>
        </w:rPr>
        <w:t>enc</w:t>
      </w:r>
      <w:r w:rsidR="005F3816">
        <w:rPr>
          <w:b/>
          <w:sz w:val="20"/>
        </w:rPr>
        <w:t>e and Mathematics</w:t>
      </w:r>
      <w:r w:rsidR="00BE6031">
        <w:rPr>
          <w:sz w:val="20"/>
        </w:rPr>
        <w:t xml:space="preserve">                                                                  </w:t>
      </w:r>
      <w:r w:rsidR="00367B32" w:rsidRPr="009A25D6">
        <w:rPr>
          <w:sz w:val="20"/>
        </w:rPr>
        <w:t xml:space="preserve">Expected </w:t>
      </w:r>
      <w:r w:rsidR="00736034">
        <w:rPr>
          <w:sz w:val="20"/>
        </w:rPr>
        <w:t>Dec 2020</w:t>
      </w:r>
    </w:p>
    <w:p w14:paraId="2D5C1CD0" w14:textId="45246345" w:rsidR="00367B32" w:rsidRPr="009A25D6" w:rsidRDefault="00367B32" w:rsidP="00CE7255">
      <w:pPr>
        <w:pStyle w:val="Address"/>
        <w:spacing w:after="0"/>
        <w:rPr>
          <w:sz w:val="20"/>
        </w:rPr>
      </w:pPr>
      <w:r w:rsidRPr="009A25D6">
        <w:rPr>
          <w:sz w:val="20"/>
        </w:rPr>
        <w:t xml:space="preserve">The University of New Mexico (UNM), Albuquerque, NM                                                                               </w:t>
      </w:r>
      <w:r w:rsidRPr="0072379A">
        <w:rPr>
          <w:b/>
          <w:sz w:val="20"/>
        </w:rPr>
        <w:t xml:space="preserve">GPA </w:t>
      </w:r>
      <w:r w:rsidR="009B70B9">
        <w:rPr>
          <w:b/>
          <w:sz w:val="20"/>
        </w:rPr>
        <w:t>3.</w:t>
      </w:r>
      <w:r w:rsidR="00570B50">
        <w:rPr>
          <w:b/>
          <w:sz w:val="20"/>
        </w:rPr>
        <w:t>89</w:t>
      </w:r>
    </w:p>
    <w:p w14:paraId="4D9406AB" w14:textId="77777777" w:rsidR="00CE7255" w:rsidRDefault="00CE7255" w:rsidP="00CE7255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</w:p>
    <w:p w14:paraId="2A327E81" w14:textId="07DCAE52" w:rsidR="00A02868" w:rsidRPr="00E00314" w:rsidRDefault="00E53EE8" w:rsidP="00E00314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 w:rsidRPr="00DF6F5B">
        <w:rPr>
          <w:color w:val="auto"/>
          <w:sz w:val="22"/>
          <w:szCs w:val="22"/>
        </w:rPr>
        <w:t>Skills &amp; Abilities</w:t>
      </w:r>
    </w:p>
    <w:p w14:paraId="00FF9164" w14:textId="77777777" w:rsidR="007F4858" w:rsidRDefault="007F4858" w:rsidP="007F4858">
      <w:pPr>
        <w:pStyle w:val="Subsection"/>
        <w:rPr>
          <w:sz w:val="20"/>
        </w:rPr>
      </w:pPr>
      <w:r w:rsidRPr="007F4858">
        <w:rPr>
          <w:sz w:val="20"/>
        </w:rPr>
        <w:t>COMPUTER SKILLS</w:t>
      </w:r>
    </w:p>
    <w:p w14:paraId="7135B9E0" w14:textId="1506DF2F" w:rsidR="00CE6EB9" w:rsidRDefault="00330D08" w:rsidP="00C94D28">
      <w:pPr>
        <w:pStyle w:val="ListBullet"/>
        <w:rPr>
          <w:sz w:val="20"/>
        </w:rPr>
      </w:pPr>
      <w:r w:rsidRPr="00D42174">
        <w:rPr>
          <w:sz w:val="20"/>
        </w:rPr>
        <w:t xml:space="preserve">Proficient in </w:t>
      </w:r>
      <w:r w:rsidR="001715E9" w:rsidRPr="00D42174">
        <w:rPr>
          <w:sz w:val="20"/>
        </w:rPr>
        <w:t>Java,</w:t>
      </w:r>
      <w:r w:rsidR="005122FF" w:rsidRPr="00D42174">
        <w:rPr>
          <w:sz w:val="20"/>
        </w:rPr>
        <w:t xml:space="preserve"> </w:t>
      </w:r>
      <w:r w:rsidR="00C94D28">
        <w:rPr>
          <w:sz w:val="20"/>
        </w:rPr>
        <w:t>C</w:t>
      </w:r>
      <w:r w:rsidR="00563ECC">
        <w:rPr>
          <w:sz w:val="20"/>
        </w:rPr>
        <w:t>,</w:t>
      </w:r>
      <w:r w:rsidR="00AD2A0F">
        <w:rPr>
          <w:sz w:val="20"/>
        </w:rPr>
        <w:t xml:space="preserve"> </w:t>
      </w:r>
      <w:r w:rsidR="005F3816">
        <w:rPr>
          <w:sz w:val="20"/>
        </w:rPr>
        <w:t xml:space="preserve">Linux, </w:t>
      </w:r>
      <w:r w:rsidR="00C73184">
        <w:rPr>
          <w:sz w:val="20"/>
        </w:rPr>
        <w:t>Python,</w:t>
      </w:r>
      <w:r w:rsidR="00347448">
        <w:rPr>
          <w:sz w:val="20"/>
        </w:rPr>
        <w:t xml:space="preserve"> </w:t>
      </w:r>
      <w:proofErr w:type="spellStart"/>
      <w:r w:rsidR="008267E9">
        <w:rPr>
          <w:sz w:val="20"/>
        </w:rPr>
        <w:t>mysql</w:t>
      </w:r>
      <w:proofErr w:type="spellEnd"/>
      <w:r w:rsidR="008267E9">
        <w:rPr>
          <w:sz w:val="20"/>
        </w:rPr>
        <w:t xml:space="preserve">, </w:t>
      </w:r>
      <w:r w:rsidR="00347448">
        <w:rPr>
          <w:sz w:val="20"/>
        </w:rPr>
        <w:t>Haskell,</w:t>
      </w:r>
      <w:r w:rsidR="00C73184">
        <w:rPr>
          <w:sz w:val="20"/>
        </w:rPr>
        <w:t xml:space="preserve"> </w:t>
      </w:r>
      <w:r w:rsidR="00F84D2C">
        <w:rPr>
          <w:sz w:val="20"/>
        </w:rPr>
        <w:t>HTML, CSS, JavaScript</w:t>
      </w:r>
      <w:r w:rsidR="00A02017">
        <w:rPr>
          <w:sz w:val="20"/>
        </w:rPr>
        <w:t>.</w:t>
      </w:r>
    </w:p>
    <w:p w14:paraId="0B33C1D2" w14:textId="4AB1E049" w:rsidR="0098555F" w:rsidRDefault="00A02017" w:rsidP="00C94D28">
      <w:pPr>
        <w:pStyle w:val="ListBullet"/>
        <w:rPr>
          <w:sz w:val="20"/>
        </w:rPr>
      </w:pPr>
      <w:r>
        <w:rPr>
          <w:sz w:val="20"/>
        </w:rPr>
        <w:t>Familiar with</w:t>
      </w:r>
      <w:r w:rsidR="0098555F">
        <w:rPr>
          <w:sz w:val="20"/>
        </w:rPr>
        <w:t xml:space="preserve"> </w:t>
      </w:r>
      <w:r w:rsidR="000E499D">
        <w:rPr>
          <w:sz w:val="20"/>
        </w:rPr>
        <w:t xml:space="preserve">Spring Boot, REST </w:t>
      </w:r>
      <w:proofErr w:type="spellStart"/>
      <w:r w:rsidR="000E499D">
        <w:rPr>
          <w:sz w:val="20"/>
        </w:rPr>
        <w:t>Api</w:t>
      </w:r>
      <w:proofErr w:type="spellEnd"/>
      <w:r w:rsidR="000E499D">
        <w:rPr>
          <w:sz w:val="20"/>
        </w:rPr>
        <w:t xml:space="preserve">, </w:t>
      </w:r>
      <w:r w:rsidR="0098555F">
        <w:rPr>
          <w:sz w:val="20"/>
        </w:rPr>
        <w:t>Amazon Web Service</w:t>
      </w:r>
      <w:r>
        <w:rPr>
          <w:sz w:val="20"/>
        </w:rPr>
        <w:t>, React, React Native</w:t>
      </w:r>
      <w:r w:rsidR="00C70B2C">
        <w:rPr>
          <w:sz w:val="20"/>
        </w:rPr>
        <w:t>, S</w:t>
      </w:r>
      <w:r w:rsidR="00115C88">
        <w:rPr>
          <w:sz w:val="20"/>
        </w:rPr>
        <w:t>A</w:t>
      </w:r>
      <w:r w:rsidR="00C70B2C">
        <w:rPr>
          <w:sz w:val="20"/>
        </w:rPr>
        <w:t>S</w:t>
      </w:r>
    </w:p>
    <w:p w14:paraId="5E9E6BAA" w14:textId="240D9666" w:rsidR="00C94D28" w:rsidRDefault="00F824F6" w:rsidP="00C94D28">
      <w:pPr>
        <w:pStyle w:val="ListBullet"/>
        <w:rPr>
          <w:sz w:val="20"/>
        </w:rPr>
      </w:pPr>
      <w:r>
        <w:rPr>
          <w:sz w:val="20"/>
        </w:rPr>
        <w:t>Proficient</w:t>
      </w:r>
      <w:r w:rsidR="00E06A1A">
        <w:rPr>
          <w:sz w:val="20"/>
        </w:rPr>
        <w:t xml:space="preserve"> in</w:t>
      </w:r>
      <w:r w:rsidR="00AC6691">
        <w:rPr>
          <w:sz w:val="20"/>
        </w:rPr>
        <w:t xml:space="preserve"> </w:t>
      </w:r>
      <w:r w:rsidR="00AD2A0F">
        <w:rPr>
          <w:sz w:val="20"/>
        </w:rPr>
        <w:t>Microsoft Word, Excel,</w:t>
      </w:r>
      <w:r w:rsidR="00C5268E" w:rsidRPr="00C5268E">
        <w:t xml:space="preserve"> </w:t>
      </w:r>
      <w:proofErr w:type="gramStart"/>
      <w:r w:rsidR="00C5268E" w:rsidRPr="00C5268E">
        <w:rPr>
          <w:sz w:val="20"/>
        </w:rPr>
        <w:t>Acrobat</w:t>
      </w:r>
      <w:r w:rsidR="00C5268E">
        <w:rPr>
          <w:sz w:val="20"/>
        </w:rPr>
        <w:t>,</w:t>
      </w:r>
      <w:r w:rsidR="00AD2A0F">
        <w:rPr>
          <w:sz w:val="20"/>
        </w:rPr>
        <w:t xml:space="preserve"> </w:t>
      </w:r>
      <w:r w:rsidR="006E79CF">
        <w:rPr>
          <w:sz w:val="20"/>
        </w:rPr>
        <w:t xml:space="preserve"> and</w:t>
      </w:r>
      <w:proofErr w:type="gramEnd"/>
      <w:r w:rsidR="006E79CF">
        <w:rPr>
          <w:sz w:val="20"/>
        </w:rPr>
        <w:t xml:space="preserve"> </w:t>
      </w:r>
      <w:proofErr w:type="spellStart"/>
      <w:r w:rsidR="00AD2A0F">
        <w:rPr>
          <w:sz w:val="20"/>
        </w:rPr>
        <w:t>Powerpoint</w:t>
      </w:r>
      <w:proofErr w:type="spellEnd"/>
    </w:p>
    <w:p w14:paraId="7520BC3C" w14:textId="5A4819F5" w:rsidR="00AD2A0F" w:rsidRDefault="00412DF6" w:rsidP="00AD2A0F">
      <w:pPr>
        <w:pStyle w:val="ListBullet"/>
        <w:rPr>
          <w:sz w:val="20"/>
        </w:rPr>
      </w:pPr>
      <w:r>
        <w:rPr>
          <w:sz w:val="20"/>
        </w:rPr>
        <w:t xml:space="preserve">In-Class </w:t>
      </w:r>
      <w:r w:rsidR="00E3226E" w:rsidRPr="00D42174">
        <w:rPr>
          <w:sz w:val="20"/>
        </w:rPr>
        <w:t>Project</w:t>
      </w:r>
      <w:r w:rsidR="006C0546">
        <w:rPr>
          <w:sz w:val="20"/>
        </w:rPr>
        <w:t>s</w:t>
      </w:r>
      <w:r w:rsidR="00E3226E" w:rsidRPr="00D42174">
        <w:rPr>
          <w:sz w:val="20"/>
        </w:rPr>
        <w:t xml:space="preserve"> completed</w:t>
      </w:r>
      <w:r w:rsidR="006A664D">
        <w:rPr>
          <w:sz w:val="20"/>
        </w:rPr>
        <w:t xml:space="preserve"> using</w:t>
      </w:r>
      <w:bookmarkStart w:id="0" w:name="_GoBack"/>
      <w:bookmarkEnd w:id="0"/>
      <w:r w:rsidR="006A664D">
        <w:rPr>
          <w:sz w:val="20"/>
        </w:rPr>
        <w:t xml:space="preserve"> Java</w:t>
      </w:r>
      <w:r w:rsidR="00E3226E" w:rsidRPr="00D42174">
        <w:rPr>
          <w:sz w:val="20"/>
        </w:rPr>
        <w:t>:</w:t>
      </w:r>
      <w:r w:rsidR="00E55FB9">
        <w:rPr>
          <w:sz w:val="20"/>
        </w:rPr>
        <w:t xml:space="preserve"> </w:t>
      </w:r>
      <w:r w:rsidR="00C73184">
        <w:rPr>
          <w:sz w:val="20"/>
        </w:rPr>
        <w:t>Online</w:t>
      </w:r>
      <w:r w:rsidR="00E55FB9">
        <w:rPr>
          <w:sz w:val="20"/>
        </w:rPr>
        <w:t xml:space="preserve"> </w:t>
      </w:r>
      <w:r w:rsidR="003C7D00">
        <w:rPr>
          <w:sz w:val="20"/>
        </w:rPr>
        <w:t xml:space="preserve">Auction </w:t>
      </w:r>
      <w:r w:rsidR="0089573F">
        <w:rPr>
          <w:sz w:val="20"/>
        </w:rPr>
        <w:t>(</w:t>
      </w:r>
      <w:r w:rsidR="00ED1A43">
        <w:rPr>
          <w:sz w:val="20"/>
        </w:rPr>
        <w:t>with</w:t>
      </w:r>
      <w:r w:rsidR="0089573F">
        <w:rPr>
          <w:sz w:val="20"/>
        </w:rPr>
        <w:t xml:space="preserve"> sockets)</w:t>
      </w:r>
      <w:r w:rsidR="001D016E">
        <w:rPr>
          <w:sz w:val="20"/>
        </w:rPr>
        <w:t>,</w:t>
      </w:r>
      <w:r w:rsidR="00DB5718">
        <w:rPr>
          <w:sz w:val="20"/>
        </w:rPr>
        <w:t xml:space="preserve"> </w:t>
      </w:r>
      <w:r w:rsidR="000646A0">
        <w:rPr>
          <w:sz w:val="20"/>
        </w:rPr>
        <w:t xml:space="preserve">Scrabble, </w:t>
      </w:r>
      <w:r w:rsidR="005B6806">
        <w:rPr>
          <w:sz w:val="20"/>
        </w:rPr>
        <w:t>Dom</w:t>
      </w:r>
      <w:r w:rsidR="005C19E4">
        <w:rPr>
          <w:sz w:val="20"/>
        </w:rPr>
        <w:t>i</w:t>
      </w:r>
      <w:r w:rsidR="005B6806">
        <w:rPr>
          <w:sz w:val="20"/>
        </w:rPr>
        <w:t>n</w:t>
      </w:r>
      <w:r w:rsidR="005C19E4">
        <w:rPr>
          <w:sz w:val="20"/>
        </w:rPr>
        <w:t>o</w:t>
      </w:r>
      <w:r w:rsidR="005B6806">
        <w:rPr>
          <w:sz w:val="20"/>
        </w:rPr>
        <w:t>s,</w:t>
      </w:r>
      <w:r w:rsidR="00E55FB9">
        <w:rPr>
          <w:sz w:val="20"/>
        </w:rPr>
        <w:t xml:space="preserve"> </w:t>
      </w:r>
      <w:r>
        <w:rPr>
          <w:sz w:val="20"/>
        </w:rPr>
        <w:t>Connect-four</w:t>
      </w:r>
      <w:r w:rsidR="00ED1A43">
        <w:rPr>
          <w:sz w:val="20"/>
        </w:rPr>
        <w:t>,</w:t>
      </w:r>
      <w:r w:rsidR="005B6806">
        <w:rPr>
          <w:sz w:val="20"/>
        </w:rPr>
        <w:t xml:space="preserve"> </w:t>
      </w:r>
      <w:proofErr w:type="spellStart"/>
      <w:r w:rsidR="005B6806">
        <w:rPr>
          <w:sz w:val="20"/>
        </w:rPr>
        <w:t>NewyorkTimes</w:t>
      </w:r>
      <w:proofErr w:type="spellEnd"/>
      <w:r w:rsidR="005B6806">
        <w:rPr>
          <w:sz w:val="20"/>
        </w:rPr>
        <w:t xml:space="preserve"> Tile</w:t>
      </w:r>
      <w:r w:rsidR="00E55FB9">
        <w:rPr>
          <w:sz w:val="20"/>
        </w:rPr>
        <w:t>.</w:t>
      </w:r>
    </w:p>
    <w:p w14:paraId="4B38A6B8" w14:textId="3600D037" w:rsidR="00412DF6" w:rsidRDefault="00412DF6" w:rsidP="00AD2A0F">
      <w:pPr>
        <w:pStyle w:val="ListBullet"/>
        <w:rPr>
          <w:sz w:val="20"/>
        </w:rPr>
      </w:pPr>
      <w:r>
        <w:rPr>
          <w:sz w:val="20"/>
        </w:rPr>
        <w:t>Leisure Project</w:t>
      </w:r>
      <w:r w:rsidR="006C0546">
        <w:rPr>
          <w:sz w:val="20"/>
        </w:rPr>
        <w:t>s</w:t>
      </w:r>
      <w:r>
        <w:rPr>
          <w:sz w:val="20"/>
        </w:rPr>
        <w:t xml:space="preserve"> completed using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: Covid-19, Connect-</w:t>
      </w:r>
      <w:proofErr w:type="gramStart"/>
      <w:r>
        <w:rPr>
          <w:sz w:val="20"/>
        </w:rPr>
        <w:t>Four</w:t>
      </w:r>
      <w:r w:rsidR="00B05A2F">
        <w:rPr>
          <w:sz w:val="20"/>
        </w:rPr>
        <w:t>,  Break</w:t>
      </w:r>
      <w:proofErr w:type="gramEnd"/>
      <w:r w:rsidR="00B05A2F">
        <w:rPr>
          <w:sz w:val="20"/>
        </w:rPr>
        <w:t>-Ball</w:t>
      </w:r>
      <w:r w:rsidR="006C0546">
        <w:rPr>
          <w:sz w:val="20"/>
        </w:rPr>
        <w:t>, Five-Field-</w:t>
      </w:r>
      <w:proofErr w:type="spellStart"/>
      <w:r w:rsidR="006C0546">
        <w:rPr>
          <w:sz w:val="20"/>
        </w:rPr>
        <w:t>Kono</w:t>
      </w:r>
      <w:proofErr w:type="spellEnd"/>
      <w:r w:rsidR="006C0546">
        <w:rPr>
          <w:sz w:val="20"/>
        </w:rPr>
        <w:t xml:space="preserve"> (flutter)</w:t>
      </w:r>
    </w:p>
    <w:p w14:paraId="48509E93" w14:textId="72ADCBE1" w:rsidR="00921FCE" w:rsidRDefault="00921FCE" w:rsidP="00AD2A0F">
      <w:pPr>
        <w:pStyle w:val="ListBullet"/>
        <w:rPr>
          <w:sz w:val="20"/>
        </w:rPr>
      </w:pPr>
      <w:r w:rsidRPr="00921FCE">
        <w:rPr>
          <w:sz w:val="20"/>
        </w:rPr>
        <w:t>https://github.com/sandesh139</w:t>
      </w:r>
    </w:p>
    <w:p w14:paraId="41ACEB2F" w14:textId="2373DB08" w:rsidR="006244D2" w:rsidRPr="00056F9D" w:rsidRDefault="00A83330" w:rsidP="00056F9D">
      <w:pPr>
        <w:pStyle w:val="SectionHeading"/>
        <w:pBdr>
          <w:bottom w:val="single" w:sz="4" w:space="1" w:color="auto"/>
        </w:pBd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Professional</w:t>
      </w:r>
      <w:r w:rsidR="00C36467">
        <w:rPr>
          <w:color w:val="auto"/>
          <w:sz w:val="22"/>
          <w:szCs w:val="22"/>
        </w:rPr>
        <w:t xml:space="preserve"> </w:t>
      </w:r>
      <w:r w:rsidR="00E53EE8" w:rsidRPr="00DF6F5B">
        <w:rPr>
          <w:color w:val="auto"/>
          <w:sz w:val="22"/>
          <w:szCs w:val="22"/>
        </w:rPr>
        <w:t>Experience</w:t>
      </w:r>
    </w:p>
    <w:p w14:paraId="1241A104" w14:textId="3BF9F926" w:rsidR="004D452E" w:rsidRDefault="00835362" w:rsidP="004D452E">
      <w:pPr>
        <w:pStyle w:val="Subsection"/>
        <w:spacing w:before="100"/>
        <w:rPr>
          <w:color w:val="auto"/>
        </w:rPr>
      </w:pPr>
      <w:r>
        <w:rPr>
          <w:color w:val="auto"/>
        </w:rPr>
        <w:t>UnderGraduAte Research assistant</w:t>
      </w:r>
      <w:r w:rsidR="005F3816">
        <w:rPr>
          <w:color w:val="auto"/>
        </w:rPr>
        <w:t xml:space="preserve"> | Center FOR HIGH TECHNOLOGY MATERIAL, </w:t>
      </w:r>
      <w:r w:rsidR="005B6806">
        <w:rPr>
          <w:color w:val="auto"/>
        </w:rPr>
        <w:t xml:space="preserve">University of New mexico | August 2019- </w:t>
      </w:r>
      <w:r w:rsidR="00FD3A61">
        <w:rPr>
          <w:color w:val="auto"/>
        </w:rPr>
        <w:t>Current</w:t>
      </w:r>
    </w:p>
    <w:p w14:paraId="2BFEAE68" w14:textId="77777777" w:rsidR="0003694E" w:rsidRDefault="0003694E" w:rsidP="006244D2">
      <w:pPr>
        <w:pStyle w:val="ListBullet"/>
        <w:rPr>
          <w:color w:val="auto"/>
          <w:sz w:val="20"/>
        </w:rPr>
      </w:pPr>
      <w:bookmarkStart w:id="1" w:name="_Hlk32437742"/>
      <w:r w:rsidRPr="0003694E">
        <w:rPr>
          <w:color w:val="auto"/>
          <w:sz w:val="20"/>
        </w:rPr>
        <w:t>Evaluated the scaling behavior of Anderson localization in an off-diagonally disordered random network (nearest neighbor coupling Hamiltonian) using random matrices.</w:t>
      </w:r>
    </w:p>
    <w:p w14:paraId="14C77125" w14:textId="58D6F06E" w:rsidR="006244D2" w:rsidRPr="0003694E" w:rsidRDefault="00835362" w:rsidP="006244D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 xml:space="preserve">Calculated the eigenvectors of ultra-large random matrices and evaluated two different localization metrics on the eigenvectors to calculate the </w:t>
      </w:r>
      <w:proofErr w:type="spellStart"/>
      <w:r w:rsidRPr="00835362">
        <w:rPr>
          <w:color w:val="auto"/>
          <w:sz w:val="20"/>
        </w:rPr>
        <w:t>proabability</w:t>
      </w:r>
      <w:proofErr w:type="spellEnd"/>
      <w:r w:rsidRPr="00835362">
        <w:rPr>
          <w:color w:val="auto"/>
          <w:sz w:val="20"/>
        </w:rPr>
        <w:t xml:space="preserve"> density function of network localization.</w:t>
      </w:r>
    </w:p>
    <w:p w14:paraId="106DF9F5" w14:textId="34EF3AA4" w:rsidR="00835362" w:rsidRDefault="00C807F0" w:rsidP="00835362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Optimized</w:t>
      </w:r>
      <w:r w:rsidR="00835362" w:rsidRPr="00835362">
        <w:rPr>
          <w:color w:val="auto"/>
          <w:sz w:val="20"/>
        </w:rPr>
        <w:t xml:space="preserve"> algorithms to achieve the best efficiency and address memory issues in a large-scale linear algebra problem</w:t>
      </w:r>
      <w:r w:rsidR="006244D2" w:rsidRPr="006244D2">
        <w:rPr>
          <w:color w:val="auto"/>
          <w:sz w:val="20"/>
        </w:rPr>
        <w:t>.</w:t>
      </w:r>
      <w:bookmarkEnd w:id="1"/>
    </w:p>
    <w:p w14:paraId="105B8588" w14:textId="318EC841" w:rsidR="00683126" w:rsidRPr="00835362" w:rsidRDefault="00835362" w:rsidP="00835362">
      <w:pPr>
        <w:pStyle w:val="ListBullet"/>
        <w:rPr>
          <w:color w:val="auto"/>
          <w:sz w:val="20"/>
        </w:rPr>
      </w:pPr>
      <w:r w:rsidRPr="00835362">
        <w:rPr>
          <w:color w:val="auto"/>
          <w:sz w:val="20"/>
        </w:rPr>
        <w:t>The work was partially supported by grants from DoD</w:t>
      </w:r>
      <w:r>
        <w:rPr>
          <w:color w:val="auto"/>
          <w:sz w:val="20"/>
        </w:rPr>
        <w:t>,</w:t>
      </w:r>
      <w:r w:rsidRPr="00835362">
        <w:rPr>
          <w:color w:val="auto"/>
          <w:sz w:val="20"/>
        </w:rPr>
        <w:t xml:space="preserve"> ARO and NSF</w:t>
      </w:r>
      <w:r>
        <w:rPr>
          <w:color w:val="auto"/>
          <w:sz w:val="20"/>
        </w:rPr>
        <w:t>.</w:t>
      </w:r>
    </w:p>
    <w:p w14:paraId="10B8CA28" w14:textId="2F07348C" w:rsidR="006244D2" w:rsidRPr="00FE1819" w:rsidRDefault="006244D2" w:rsidP="00FE1819">
      <w:pPr>
        <w:pStyle w:val="Subsection"/>
        <w:spacing w:before="100"/>
        <w:rPr>
          <w:color w:val="auto"/>
        </w:rPr>
      </w:pPr>
      <w:r>
        <w:rPr>
          <w:color w:val="auto"/>
        </w:rPr>
        <w:t>Student technical Assistant | Center FOR HIGH TECHNOLOGY MATERIAL, University of New mexico | january 2020- Current</w:t>
      </w:r>
    </w:p>
    <w:p w14:paraId="2B403311" w14:textId="6B5C37D0" w:rsidR="00D95597" w:rsidRDefault="00FE1819" w:rsidP="00FE1819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Updated</w:t>
      </w:r>
      <w:r w:rsidR="00424E4F">
        <w:rPr>
          <w:color w:val="auto"/>
          <w:sz w:val="20"/>
        </w:rPr>
        <w:t xml:space="preserve"> </w:t>
      </w:r>
      <w:r w:rsidR="00182CD9">
        <w:rPr>
          <w:color w:val="auto"/>
          <w:sz w:val="20"/>
        </w:rPr>
        <w:t>C</w:t>
      </w:r>
      <w:r w:rsidR="00D95597">
        <w:rPr>
          <w:color w:val="auto"/>
          <w:sz w:val="20"/>
        </w:rPr>
        <w:t xml:space="preserve"> scripts </w:t>
      </w:r>
      <w:r w:rsidR="009B1C10">
        <w:rPr>
          <w:color w:val="auto"/>
          <w:sz w:val="20"/>
        </w:rPr>
        <w:t>monitoring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S</w:t>
      </w:r>
      <w:r w:rsidR="00D95597">
        <w:rPr>
          <w:color w:val="auto"/>
          <w:sz w:val="20"/>
        </w:rPr>
        <w:t>ymantec backup to adapt</w:t>
      </w:r>
      <w:r w:rsidR="006D12F7">
        <w:rPr>
          <w:color w:val="auto"/>
          <w:sz w:val="20"/>
        </w:rPr>
        <w:t xml:space="preserve"> to a new</w:t>
      </w:r>
      <w:r w:rsidR="00D95597">
        <w:rPr>
          <w:color w:val="auto"/>
          <w:sz w:val="20"/>
        </w:rPr>
        <w:t xml:space="preserve"> </w:t>
      </w:r>
      <w:r w:rsidR="006D12F7">
        <w:rPr>
          <w:color w:val="auto"/>
          <w:sz w:val="20"/>
        </w:rPr>
        <w:t>V</w:t>
      </w:r>
      <w:r w:rsidR="00D95597">
        <w:rPr>
          <w:color w:val="auto"/>
          <w:sz w:val="20"/>
        </w:rPr>
        <w:t>eritas system</w:t>
      </w:r>
      <w:r w:rsidR="009B1C10">
        <w:rPr>
          <w:color w:val="auto"/>
          <w:sz w:val="20"/>
        </w:rPr>
        <w:t xml:space="preserve"> by reviewing logs and performing validation checks</w:t>
      </w:r>
      <w:r w:rsidR="00D95597">
        <w:rPr>
          <w:color w:val="auto"/>
          <w:sz w:val="20"/>
        </w:rPr>
        <w:t>.</w:t>
      </w:r>
    </w:p>
    <w:p w14:paraId="4BD6226B" w14:textId="68244CBD" w:rsidR="00410A60" w:rsidRPr="00410A60" w:rsidRDefault="00410A60" w:rsidP="00410A6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>Created an interactive web</w:t>
      </w:r>
      <w:r w:rsidR="009C7101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application </w:t>
      </w:r>
      <w:r w:rsidR="00DE6FFE">
        <w:rPr>
          <w:color w:val="auto"/>
          <w:sz w:val="20"/>
        </w:rPr>
        <w:t xml:space="preserve">from scratch </w:t>
      </w:r>
      <w:r>
        <w:rPr>
          <w:color w:val="auto"/>
          <w:sz w:val="20"/>
        </w:rPr>
        <w:t xml:space="preserve">using </w:t>
      </w:r>
      <w:proofErr w:type="spellStart"/>
      <w:r>
        <w:rPr>
          <w:color w:val="auto"/>
          <w:sz w:val="20"/>
        </w:rPr>
        <w:t>javascript</w:t>
      </w:r>
      <w:proofErr w:type="spellEnd"/>
      <w:r>
        <w:rPr>
          <w:color w:val="auto"/>
          <w:sz w:val="20"/>
        </w:rPr>
        <w:t>,</w:t>
      </w:r>
      <w:r w:rsidR="000458BB">
        <w:rPr>
          <w:color w:val="auto"/>
          <w:sz w:val="20"/>
        </w:rPr>
        <w:t xml:space="preserve"> </w:t>
      </w:r>
      <w:proofErr w:type="spellStart"/>
      <w:r w:rsidR="000458BB">
        <w:rPr>
          <w:color w:val="auto"/>
          <w:sz w:val="20"/>
        </w:rPr>
        <w:t>htaccess</w:t>
      </w:r>
      <w:proofErr w:type="spellEnd"/>
      <w:r w:rsidR="000458BB">
        <w:rPr>
          <w:color w:val="auto"/>
          <w:sz w:val="20"/>
        </w:rPr>
        <w:t xml:space="preserve"> from apache</w:t>
      </w:r>
      <w:r>
        <w:rPr>
          <w:color w:val="auto"/>
          <w:sz w:val="20"/>
        </w:rPr>
        <w:t xml:space="preserve">, </w:t>
      </w:r>
      <w:proofErr w:type="spellStart"/>
      <w:r>
        <w:rPr>
          <w:color w:val="auto"/>
          <w:sz w:val="20"/>
        </w:rPr>
        <w:t>css</w:t>
      </w:r>
      <w:proofErr w:type="spellEnd"/>
      <w:r>
        <w:rPr>
          <w:color w:val="auto"/>
          <w:sz w:val="20"/>
        </w:rPr>
        <w:t xml:space="preserve"> and</w:t>
      </w:r>
      <w:r w:rsidR="00DE6FFE">
        <w:rPr>
          <w:color w:val="auto"/>
          <w:sz w:val="20"/>
        </w:rPr>
        <w:t xml:space="preserve"> html</w:t>
      </w:r>
      <w:r>
        <w:rPr>
          <w:color w:val="auto"/>
          <w:sz w:val="20"/>
        </w:rPr>
        <w:t>.</w:t>
      </w:r>
    </w:p>
    <w:p w14:paraId="4BA0083D" w14:textId="2E899305" w:rsidR="001230BF" w:rsidRDefault="00D95597" w:rsidP="009B1C10">
      <w:pPr>
        <w:pStyle w:val="ListBullet"/>
        <w:rPr>
          <w:color w:val="auto"/>
          <w:sz w:val="20"/>
        </w:rPr>
      </w:pPr>
      <w:r>
        <w:rPr>
          <w:color w:val="auto"/>
          <w:sz w:val="20"/>
        </w:rPr>
        <w:t xml:space="preserve"> </w:t>
      </w:r>
      <w:r w:rsidR="001230BF">
        <w:rPr>
          <w:color w:val="auto"/>
          <w:sz w:val="20"/>
        </w:rPr>
        <w:t xml:space="preserve">Performed </w:t>
      </w:r>
      <w:r w:rsidR="00424E4F">
        <w:rPr>
          <w:color w:val="auto"/>
          <w:sz w:val="20"/>
        </w:rPr>
        <w:t xml:space="preserve">automated </w:t>
      </w:r>
      <w:r w:rsidR="001230BF">
        <w:rPr>
          <w:color w:val="auto"/>
          <w:sz w:val="20"/>
        </w:rPr>
        <w:t>system monitoring</w:t>
      </w:r>
      <w:r w:rsidR="00E8281A">
        <w:rPr>
          <w:color w:val="auto"/>
          <w:sz w:val="20"/>
        </w:rPr>
        <w:t xml:space="preserve"> using Nagios</w:t>
      </w:r>
      <w:r w:rsidR="001230BF">
        <w:rPr>
          <w:color w:val="auto"/>
          <w:sz w:val="20"/>
        </w:rPr>
        <w:t xml:space="preserve"> and </w:t>
      </w:r>
      <w:r w:rsidR="00E8281A">
        <w:rPr>
          <w:color w:val="auto"/>
          <w:sz w:val="20"/>
        </w:rPr>
        <w:t>fixed system</w:t>
      </w:r>
      <w:r w:rsidR="009B1C10">
        <w:rPr>
          <w:color w:val="auto"/>
          <w:sz w:val="20"/>
        </w:rPr>
        <w:t>s, services and hardware</w:t>
      </w:r>
      <w:r w:rsidR="00E8281A">
        <w:rPr>
          <w:color w:val="auto"/>
          <w:sz w:val="20"/>
        </w:rPr>
        <w:t xml:space="preserve"> alerts</w:t>
      </w:r>
      <w:r w:rsidR="001230BF">
        <w:rPr>
          <w:color w:val="auto"/>
          <w:sz w:val="20"/>
        </w:rPr>
        <w:t>.</w:t>
      </w:r>
    </w:p>
    <w:p w14:paraId="65013297" w14:textId="77777777" w:rsidR="004D452E" w:rsidRPr="00AD338A" w:rsidRDefault="004D452E" w:rsidP="00AD338A">
      <w:pPr>
        <w:pStyle w:val="ListBullet"/>
        <w:numPr>
          <w:ilvl w:val="0"/>
          <w:numId w:val="0"/>
        </w:numPr>
        <w:ind w:left="144"/>
        <w:rPr>
          <w:color w:val="auto"/>
          <w:sz w:val="20"/>
        </w:rPr>
      </w:pPr>
    </w:p>
    <w:p w14:paraId="5DC620CD" w14:textId="45B91742" w:rsidR="00D66949" w:rsidRDefault="00D66949" w:rsidP="00F367EC">
      <w:pPr>
        <w:pStyle w:val="Subsection"/>
        <w:spacing w:before="0"/>
        <w:rPr>
          <w:color w:val="auto"/>
        </w:rPr>
      </w:pPr>
      <w:r>
        <w:rPr>
          <w:color w:val="auto"/>
        </w:rPr>
        <w:t xml:space="preserve">Tutor | </w:t>
      </w:r>
      <w:r w:rsidRPr="00D66949">
        <w:rPr>
          <w:color w:val="auto"/>
        </w:rPr>
        <w:t>CENTER FOR ACADEMIC PROGRAM SUPPORT</w:t>
      </w:r>
      <w:r>
        <w:rPr>
          <w:color w:val="auto"/>
        </w:rPr>
        <w:t xml:space="preserve">, University of New Mexico| january 2019 – </w:t>
      </w:r>
      <w:r w:rsidR="006B41BB">
        <w:rPr>
          <w:color w:val="auto"/>
        </w:rPr>
        <w:t>JanUary 2020</w:t>
      </w:r>
    </w:p>
    <w:p w14:paraId="2CC9DDEF" w14:textId="415DF355" w:rsidR="00DE07A4" w:rsidRDefault="00D66949" w:rsidP="00DE07A4">
      <w:pPr>
        <w:pStyle w:val="ListBullet"/>
        <w:rPr>
          <w:sz w:val="20"/>
        </w:rPr>
      </w:pPr>
      <w:r w:rsidRPr="00DE07A4">
        <w:rPr>
          <w:sz w:val="20"/>
        </w:rPr>
        <w:t>Tutor</w:t>
      </w:r>
      <w:r w:rsidR="00C906F1">
        <w:rPr>
          <w:sz w:val="20"/>
        </w:rPr>
        <w:t>ed</w:t>
      </w:r>
      <w:r w:rsidR="00244460">
        <w:rPr>
          <w:sz w:val="20"/>
        </w:rPr>
        <w:t xml:space="preserve"> G</w:t>
      </w:r>
      <w:r w:rsidR="00244460" w:rsidRPr="00DE07A4">
        <w:rPr>
          <w:sz w:val="20"/>
        </w:rPr>
        <w:t xml:space="preserve">eneral </w:t>
      </w:r>
      <w:r w:rsidR="00244460">
        <w:rPr>
          <w:sz w:val="20"/>
        </w:rPr>
        <w:t>Physics,</w:t>
      </w:r>
      <w:r w:rsidRPr="00DE07A4">
        <w:rPr>
          <w:sz w:val="20"/>
        </w:rPr>
        <w:t xml:space="preserve"> </w:t>
      </w:r>
      <w:r w:rsidR="00024968">
        <w:rPr>
          <w:sz w:val="20"/>
        </w:rPr>
        <w:t xml:space="preserve">Numerical Computing, </w:t>
      </w:r>
      <w:r w:rsidR="000C2BE0">
        <w:rPr>
          <w:sz w:val="20"/>
        </w:rPr>
        <w:t xml:space="preserve">Statistics, </w:t>
      </w:r>
      <w:r w:rsidR="00CC7900">
        <w:rPr>
          <w:sz w:val="20"/>
        </w:rPr>
        <w:t>Ordinary</w:t>
      </w:r>
      <w:r w:rsidR="00DE07A4" w:rsidRPr="00DE07A4">
        <w:rPr>
          <w:sz w:val="20"/>
        </w:rPr>
        <w:t xml:space="preserve"> Differential </w:t>
      </w:r>
      <w:r w:rsidR="003E7400">
        <w:rPr>
          <w:sz w:val="20"/>
        </w:rPr>
        <w:t>E</w:t>
      </w:r>
      <w:r w:rsidR="00DE07A4" w:rsidRPr="00DE07A4">
        <w:rPr>
          <w:sz w:val="20"/>
        </w:rPr>
        <w:t xml:space="preserve">quations, </w:t>
      </w:r>
      <w:r w:rsidR="00024968">
        <w:rPr>
          <w:sz w:val="20"/>
        </w:rPr>
        <w:t>linear Algebra,</w:t>
      </w:r>
      <w:r w:rsidR="00244460">
        <w:rPr>
          <w:sz w:val="20"/>
        </w:rPr>
        <w:t xml:space="preserve"> and</w:t>
      </w:r>
      <w:r w:rsidR="00024968">
        <w:rPr>
          <w:sz w:val="20"/>
        </w:rPr>
        <w:t xml:space="preserve"> </w:t>
      </w:r>
      <w:r w:rsidR="00DE07A4" w:rsidRPr="00DE07A4">
        <w:rPr>
          <w:sz w:val="20"/>
        </w:rPr>
        <w:t>Calculus</w:t>
      </w:r>
      <w:r w:rsidR="00697214">
        <w:rPr>
          <w:sz w:val="20"/>
        </w:rPr>
        <w:t>.</w:t>
      </w:r>
    </w:p>
    <w:p w14:paraId="2EEDF0C7" w14:textId="344959CA" w:rsidR="004C7FD6" w:rsidRDefault="004C7FD6" w:rsidP="00DE07A4">
      <w:pPr>
        <w:pStyle w:val="ListBullet"/>
        <w:rPr>
          <w:sz w:val="20"/>
        </w:rPr>
      </w:pPr>
      <w:r>
        <w:rPr>
          <w:sz w:val="20"/>
        </w:rPr>
        <w:t xml:space="preserve">Developed critical thinking </w:t>
      </w:r>
      <w:r w:rsidR="00DB5718">
        <w:rPr>
          <w:sz w:val="20"/>
        </w:rPr>
        <w:t xml:space="preserve">and problem-solving </w:t>
      </w:r>
      <w:r>
        <w:rPr>
          <w:sz w:val="20"/>
        </w:rPr>
        <w:t xml:space="preserve">skills while approaching the challenging questions </w:t>
      </w:r>
      <w:r w:rsidR="00FB1C0B">
        <w:rPr>
          <w:sz w:val="20"/>
        </w:rPr>
        <w:t>brought</w:t>
      </w:r>
      <w:r>
        <w:rPr>
          <w:sz w:val="20"/>
        </w:rPr>
        <w:t xml:space="preserve"> by the students.</w:t>
      </w:r>
    </w:p>
    <w:p w14:paraId="23C64F9B" w14:textId="54045F19" w:rsidR="00DE07A4" w:rsidRDefault="00DE07A4" w:rsidP="00DE07A4">
      <w:pPr>
        <w:pStyle w:val="ListBullet"/>
        <w:rPr>
          <w:sz w:val="20"/>
        </w:rPr>
      </w:pPr>
      <w:r>
        <w:rPr>
          <w:sz w:val="20"/>
        </w:rPr>
        <w:t xml:space="preserve">Enhanced communication skills through </w:t>
      </w:r>
      <w:r w:rsidR="00147E52">
        <w:rPr>
          <w:sz w:val="20"/>
        </w:rPr>
        <w:t>weekly</w:t>
      </w:r>
      <w:r>
        <w:rPr>
          <w:sz w:val="20"/>
        </w:rPr>
        <w:t>-training and tutoring experiences</w:t>
      </w:r>
      <w:r w:rsidR="00697214">
        <w:rPr>
          <w:sz w:val="20"/>
        </w:rPr>
        <w:t>.</w:t>
      </w:r>
    </w:p>
    <w:p w14:paraId="1C04CB0D" w14:textId="26DCF1B6" w:rsidR="00DE07A4" w:rsidRDefault="000C2BE0" w:rsidP="00DE07A4">
      <w:pPr>
        <w:pStyle w:val="ListBullet"/>
        <w:rPr>
          <w:sz w:val="20"/>
        </w:rPr>
      </w:pPr>
      <w:r>
        <w:rPr>
          <w:sz w:val="20"/>
        </w:rPr>
        <w:t>Gained time</w:t>
      </w:r>
      <w:r w:rsidR="00697214">
        <w:rPr>
          <w:sz w:val="20"/>
        </w:rPr>
        <w:t xml:space="preserve"> </w:t>
      </w:r>
      <w:r>
        <w:rPr>
          <w:sz w:val="20"/>
        </w:rPr>
        <w:t xml:space="preserve">management </w:t>
      </w:r>
      <w:r w:rsidR="00AD338A">
        <w:rPr>
          <w:sz w:val="20"/>
        </w:rPr>
        <w:t>and customer service skills</w:t>
      </w:r>
      <w:r>
        <w:rPr>
          <w:sz w:val="20"/>
        </w:rPr>
        <w:t xml:space="preserve"> from training and experience</w:t>
      </w:r>
      <w:r w:rsidR="00AD338A">
        <w:rPr>
          <w:sz w:val="20"/>
        </w:rPr>
        <w:t>.</w:t>
      </w:r>
    </w:p>
    <w:p w14:paraId="3D9FC689" w14:textId="77777777" w:rsidR="00856BB2" w:rsidRDefault="00856BB2" w:rsidP="00856BB2">
      <w:pPr>
        <w:pStyle w:val="Subsection"/>
      </w:pPr>
      <w:r w:rsidRPr="00FB088F">
        <w:t>Cashier| Subway</w:t>
      </w:r>
      <w:r>
        <w:t>, University of New Mexico</w:t>
      </w:r>
      <w:r w:rsidRPr="00FB088F">
        <w:t>| September</w:t>
      </w:r>
      <w:r>
        <w:t xml:space="preserve"> 2018- December 2018</w:t>
      </w:r>
    </w:p>
    <w:p w14:paraId="4B3BE41A" w14:textId="745A28F8" w:rsidR="00696FAF" w:rsidRDefault="00856BB2" w:rsidP="00C67725">
      <w:pPr>
        <w:pStyle w:val="ListBullet"/>
        <w:spacing w:after="0"/>
        <w:rPr>
          <w:sz w:val="20"/>
        </w:rPr>
      </w:pPr>
      <w:r w:rsidRPr="00FB088F">
        <w:rPr>
          <w:sz w:val="20"/>
        </w:rPr>
        <w:t>Developed time management</w:t>
      </w:r>
      <w:r w:rsidR="00697214">
        <w:rPr>
          <w:sz w:val="20"/>
        </w:rPr>
        <w:t xml:space="preserve">, </w:t>
      </w:r>
      <w:r w:rsidR="00697214" w:rsidRPr="00FB088F">
        <w:rPr>
          <w:sz w:val="20"/>
        </w:rPr>
        <w:t>customer service</w:t>
      </w:r>
      <w:r w:rsidR="00842280">
        <w:rPr>
          <w:sz w:val="20"/>
        </w:rPr>
        <w:t>,</w:t>
      </w:r>
      <w:r w:rsidR="00697214">
        <w:rPr>
          <w:sz w:val="20"/>
        </w:rPr>
        <w:t xml:space="preserve"> and teamwork skills.</w:t>
      </w:r>
    </w:p>
    <w:p w14:paraId="5F0E5EE1" w14:textId="455AD5EC" w:rsidR="00F1027F" w:rsidRDefault="00F1027F" w:rsidP="00F1027F">
      <w:pPr>
        <w:pStyle w:val="ListBullet"/>
        <w:numPr>
          <w:ilvl w:val="0"/>
          <w:numId w:val="0"/>
        </w:numPr>
        <w:rPr>
          <w:color w:val="auto"/>
          <w:sz w:val="20"/>
        </w:rPr>
      </w:pPr>
    </w:p>
    <w:p w14:paraId="146879CC" w14:textId="07F0494F" w:rsidR="00F1027F" w:rsidRPr="00E00314" w:rsidRDefault="00F1027F" w:rsidP="00F1027F">
      <w:pPr>
        <w:pStyle w:val="SectionHeading"/>
        <w:pBdr>
          <w:bottom w:val="single" w:sz="4" w:space="1" w:color="auto"/>
        </w:pBdr>
        <w:spacing w:before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Achievements </w:t>
      </w:r>
    </w:p>
    <w:p w14:paraId="2E8F3441" w14:textId="542847D0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Winning team of CTSC Health Science Hackathon</w:t>
      </w:r>
      <w:r>
        <w:rPr>
          <w:sz w:val="20"/>
        </w:rPr>
        <w:t xml:space="preserve"> 2020</w:t>
      </w:r>
    </w:p>
    <w:p w14:paraId="6068A49F" w14:textId="769B1812" w:rsid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Navigation System Inside UNM Hospital project</w:t>
      </w:r>
      <w:r>
        <w:rPr>
          <w:sz w:val="20"/>
        </w:rPr>
        <w:t xml:space="preserve"> </w:t>
      </w:r>
      <w:r w:rsidRPr="00F1027F">
        <w:rPr>
          <w:sz w:val="20"/>
        </w:rPr>
        <w:t>received the fund of $9,873</w:t>
      </w:r>
    </w:p>
    <w:p w14:paraId="3EC4CFDA" w14:textId="1F379A97" w:rsidR="00F1027F" w:rsidRPr="00F1027F" w:rsidRDefault="00F1027F" w:rsidP="00F1027F">
      <w:pPr>
        <w:pStyle w:val="ListBullet"/>
        <w:rPr>
          <w:sz w:val="20"/>
        </w:rPr>
      </w:pPr>
      <w:r w:rsidRPr="00F1027F">
        <w:rPr>
          <w:sz w:val="20"/>
        </w:rPr>
        <w:t>Amigo Scholarship, UNM</w:t>
      </w:r>
    </w:p>
    <w:sectPr w:rsidR="00F1027F" w:rsidRPr="00F1027F" w:rsidSect="00A07255">
      <w:foot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117F8" w14:textId="77777777" w:rsidR="00A725F5" w:rsidRDefault="00A725F5">
      <w:pPr>
        <w:spacing w:after="0"/>
      </w:pPr>
      <w:r>
        <w:separator/>
      </w:r>
    </w:p>
  </w:endnote>
  <w:endnote w:type="continuationSeparator" w:id="0">
    <w:p w14:paraId="24604D0A" w14:textId="77777777" w:rsidR="00A725F5" w:rsidRDefault="00A725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1880D" w14:textId="77777777" w:rsidR="008874EF" w:rsidRDefault="008874E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E1189" w14:textId="77777777" w:rsidR="00A725F5" w:rsidRDefault="00A725F5">
      <w:pPr>
        <w:spacing w:after="0"/>
      </w:pPr>
      <w:r>
        <w:separator/>
      </w:r>
    </w:p>
  </w:footnote>
  <w:footnote w:type="continuationSeparator" w:id="0">
    <w:p w14:paraId="5893A625" w14:textId="77777777" w:rsidR="00A725F5" w:rsidRDefault="00A725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0E254A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B13E47"/>
    <w:multiLevelType w:val="hybridMultilevel"/>
    <w:tmpl w:val="FB42A542"/>
    <w:lvl w:ilvl="0" w:tplc="6D3E479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0BF0"/>
    <w:multiLevelType w:val="hybridMultilevel"/>
    <w:tmpl w:val="2B44296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A6107C1"/>
    <w:multiLevelType w:val="hybridMultilevel"/>
    <w:tmpl w:val="5692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A32A4"/>
    <w:multiLevelType w:val="hybridMultilevel"/>
    <w:tmpl w:val="E1507730"/>
    <w:lvl w:ilvl="0" w:tplc="1D7A23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36BF6"/>
    <w:multiLevelType w:val="hybridMultilevel"/>
    <w:tmpl w:val="11DED6DE"/>
    <w:lvl w:ilvl="0" w:tplc="D0EC7B2E">
      <w:start w:val="3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95069"/>
    <w:multiLevelType w:val="hybridMultilevel"/>
    <w:tmpl w:val="FFA4D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4A"/>
    <w:rsid w:val="00017EA4"/>
    <w:rsid w:val="00024968"/>
    <w:rsid w:val="00031D7E"/>
    <w:rsid w:val="0003694E"/>
    <w:rsid w:val="000458BB"/>
    <w:rsid w:val="000459A0"/>
    <w:rsid w:val="00056F9D"/>
    <w:rsid w:val="000646A0"/>
    <w:rsid w:val="00072F10"/>
    <w:rsid w:val="00080C37"/>
    <w:rsid w:val="000A2219"/>
    <w:rsid w:val="000B2267"/>
    <w:rsid w:val="000B7363"/>
    <w:rsid w:val="000C2BE0"/>
    <w:rsid w:val="000D6812"/>
    <w:rsid w:val="000E23EF"/>
    <w:rsid w:val="000E499D"/>
    <w:rsid w:val="00115C88"/>
    <w:rsid w:val="001230BF"/>
    <w:rsid w:val="00124568"/>
    <w:rsid w:val="0012750C"/>
    <w:rsid w:val="0013479B"/>
    <w:rsid w:val="00135EA3"/>
    <w:rsid w:val="0014188B"/>
    <w:rsid w:val="00142BEC"/>
    <w:rsid w:val="00146DCC"/>
    <w:rsid w:val="00147E52"/>
    <w:rsid w:val="00154DB0"/>
    <w:rsid w:val="001556B0"/>
    <w:rsid w:val="001715E9"/>
    <w:rsid w:val="00182CD9"/>
    <w:rsid w:val="00184BB0"/>
    <w:rsid w:val="00193359"/>
    <w:rsid w:val="0019339B"/>
    <w:rsid w:val="001940BB"/>
    <w:rsid w:val="00195DF6"/>
    <w:rsid w:val="00197CE1"/>
    <w:rsid w:val="001A147A"/>
    <w:rsid w:val="001C0094"/>
    <w:rsid w:val="001C2353"/>
    <w:rsid w:val="001C6FB5"/>
    <w:rsid w:val="001D016E"/>
    <w:rsid w:val="001D0673"/>
    <w:rsid w:val="001D1340"/>
    <w:rsid w:val="001E3CF9"/>
    <w:rsid w:val="001E6A04"/>
    <w:rsid w:val="001E72E5"/>
    <w:rsid w:val="00207018"/>
    <w:rsid w:val="00214CD7"/>
    <w:rsid w:val="0022401B"/>
    <w:rsid w:val="00230F94"/>
    <w:rsid w:val="00244460"/>
    <w:rsid w:val="00246BBB"/>
    <w:rsid w:val="002507B5"/>
    <w:rsid w:val="00253717"/>
    <w:rsid w:val="00253F23"/>
    <w:rsid w:val="00257007"/>
    <w:rsid w:val="00270AED"/>
    <w:rsid w:val="002759BD"/>
    <w:rsid w:val="00276C81"/>
    <w:rsid w:val="00282D98"/>
    <w:rsid w:val="00295693"/>
    <w:rsid w:val="002A3909"/>
    <w:rsid w:val="002A42A9"/>
    <w:rsid w:val="002B73DD"/>
    <w:rsid w:val="002D20E8"/>
    <w:rsid w:val="002D22F8"/>
    <w:rsid w:val="002D25EA"/>
    <w:rsid w:val="002E4DA7"/>
    <w:rsid w:val="002F7B54"/>
    <w:rsid w:val="002F7C20"/>
    <w:rsid w:val="003032C1"/>
    <w:rsid w:val="003079C7"/>
    <w:rsid w:val="00315544"/>
    <w:rsid w:val="003213F9"/>
    <w:rsid w:val="00330D08"/>
    <w:rsid w:val="00332DF4"/>
    <w:rsid w:val="003355DD"/>
    <w:rsid w:val="003409C5"/>
    <w:rsid w:val="003416B6"/>
    <w:rsid w:val="00342FEC"/>
    <w:rsid w:val="003445E8"/>
    <w:rsid w:val="00347448"/>
    <w:rsid w:val="00352256"/>
    <w:rsid w:val="00352D7C"/>
    <w:rsid w:val="00357E32"/>
    <w:rsid w:val="00367B32"/>
    <w:rsid w:val="00374E82"/>
    <w:rsid w:val="00387203"/>
    <w:rsid w:val="00392FFD"/>
    <w:rsid w:val="00394891"/>
    <w:rsid w:val="00395BA6"/>
    <w:rsid w:val="003A1A37"/>
    <w:rsid w:val="003C09EA"/>
    <w:rsid w:val="003C4384"/>
    <w:rsid w:val="003C7D00"/>
    <w:rsid w:val="003E3933"/>
    <w:rsid w:val="003E7400"/>
    <w:rsid w:val="003F4042"/>
    <w:rsid w:val="003F4F20"/>
    <w:rsid w:val="00410A60"/>
    <w:rsid w:val="00412DF6"/>
    <w:rsid w:val="00414DD7"/>
    <w:rsid w:val="00423C05"/>
    <w:rsid w:val="00424E4F"/>
    <w:rsid w:val="00425F15"/>
    <w:rsid w:val="00433508"/>
    <w:rsid w:val="00456B4B"/>
    <w:rsid w:val="004604F1"/>
    <w:rsid w:val="00470C6D"/>
    <w:rsid w:val="00476E8E"/>
    <w:rsid w:val="00483EB9"/>
    <w:rsid w:val="00484720"/>
    <w:rsid w:val="004A5C2C"/>
    <w:rsid w:val="004A61AE"/>
    <w:rsid w:val="004B73D3"/>
    <w:rsid w:val="004C0DF8"/>
    <w:rsid w:val="004C4F08"/>
    <w:rsid w:val="004C7FD6"/>
    <w:rsid w:val="004D1EC7"/>
    <w:rsid w:val="004D452E"/>
    <w:rsid w:val="004E20C5"/>
    <w:rsid w:val="004E22F4"/>
    <w:rsid w:val="004F07CB"/>
    <w:rsid w:val="004F0C63"/>
    <w:rsid w:val="004F2D5F"/>
    <w:rsid w:val="005011E9"/>
    <w:rsid w:val="005122FF"/>
    <w:rsid w:val="00512E72"/>
    <w:rsid w:val="00513E8F"/>
    <w:rsid w:val="00515B40"/>
    <w:rsid w:val="00516D64"/>
    <w:rsid w:val="00521528"/>
    <w:rsid w:val="00524973"/>
    <w:rsid w:val="0053073D"/>
    <w:rsid w:val="00534619"/>
    <w:rsid w:val="00534726"/>
    <w:rsid w:val="00543155"/>
    <w:rsid w:val="005510E9"/>
    <w:rsid w:val="005565B2"/>
    <w:rsid w:val="00561122"/>
    <w:rsid w:val="00563ECC"/>
    <w:rsid w:val="005657C8"/>
    <w:rsid w:val="00570B50"/>
    <w:rsid w:val="005729D2"/>
    <w:rsid w:val="0057657E"/>
    <w:rsid w:val="00577F5E"/>
    <w:rsid w:val="005957DB"/>
    <w:rsid w:val="005B19DA"/>
    <w:rsid w:val="005B6806"/>
    <w:rsid w:val="005C19E4"/>
    <w:rsid w:val="005C4C26"/>
    <w:rsid w:val="005C5FD8"/>
    <w:rsid w:val="005E386D"/>
    <w:rsid w:val="005F3816"/>
    <w:rsid w:val="006029BC"/>
    <w:rsid w:val="00605F3F"/>
    <w:rsid w:val="006142BB"/>
    <w:rsid w:val="006149F2"/>
    <w:rsid w:val="00623DE2"/>
    <w:rsid w:val="006244D2"/>
    <w:rsid w:val="006309CF"/>
    <w:rsid w:val="00634B54"/>
    <w:rsid w:val="00645072"/>
    <w:rsid w:val="00654272"/>
    <w:rsid w:val="00654801"/>
    <w:rsid w:val="006576FD"/>
    <w:rsid w:val="00664FA3"/>
    <w:rsid w:val="006662EC"/>
    <w:rsid w:val="00667254"/>
    <w:rsid w:val="00673D6E"/>
    <w:rsid w:val="00683126"/>
    <w:rsid w:val="00690F52"/>
    <w:rsid w:val="00696FAF"/>
    <w:rsid w:val="00697214"/>
    <w:rsid w:val="006A28C4"/>
    <w:rsid w:val="006A5822"/>
    <w:rsid w:val="006A664D"/>
    <w:rsid w:val="006B41BB"/>
    <w:rsid w:val="006B7DA5"/>
    <w:rsid w:val="006C0546"/>
    <w:rsid w:val="006C3889"/>
    <w:rsid w:val="006D12F7"/>
    <w:rsid w:val="006D2A98"/>
    <w:rsid w:val="006E0343"/>
    <w:rsid w:val="006E5B4C"/>
    <w:rsid w:val="006E5CAC"/>
    <w:rsid w:val="006E79CF"/>
    <w:rsid w:val="006F38B0"/>
    <w:rsid w:val="006F3C71"/>
    <w:rsid w:val="0070214D"/>
    <w:rsid w:val="0072313A"/>
    <w:rsid w:val="0072379A"/>
    <w:rsid w:val="00736034"/>
    <w:rsid w:val="00750C0D"/>
    <w:rsid w:val="00761680"/>
    <w:rsid w:val="00767AC4"/>
    <w:rsid w:val="007763A0"/>
    <w:rsid w:val="00787E4A"/>
    <w:rsid w:val="007A05B4"/>
    <w:rsid w:val="007D10BB"/>
    <w:rsid w:val="007D4B0D"/>
    <w:rsid w:val="007D4FDE"/>
    <w:rsid w:val="007F4858"/>
    <w:rsid w:val="00800B1F"/>
    <w:rsid w:val="00800C18"/>
    <w:rsid w:val="00822117"/>
    <w:rsid w:val="008267E9"/>
    <w:rsid w:val="00827F42"/>
    <w:rsid w:val="008331A1"/>
    <w:rsid w:val="00833F9A"/>
    <w:rsid w:val="00835362"/>
    <w:rsid w:val="00842280"/>
    <w:rsid w:val="00844FEC"/>
    <w:rsid w:val="00846658"/>
    <w:rsid w:val="00852024"/>
    <w:rsid w:val="00856666"/>
    <w:rsid w:val="00856BB2"/>
    <w:rsid w:val="00860936"/>
    <w:rsid w:val="0086307B"/>
    <w:rsid w:val="00867C35"/>
    <w:rsid w:val="008726E0"/>
    <w:rsid w:val="00877AC6"/>
    <w:rsid w:val="00880A48"/>
    <w:rsid w:val="0088677D"/>
    <w:rsid w:val="008874EF"/>
    <w:rsid w:val="0089573F"/>
    <w:rsid w:val="008A1DFF"/>
    <w:rsid w:val="008B1D3D"/>
    <w:rsid w:val="008B53D7"/>
    <w:rsid w:val="008B5A6F"/>
    <w:rsid w:val="008B687D"/>
    <w:rsid w:val="008B6A43"/>
    <w:rsid w:val="008C2A50"/>
    <w:rsid w:val="008C5557"/>
    <w:rsid w:val="008D503D"/>
    <w:rsid w:val="008D5DB5"/>
    <w:rsid w:val="008E5BD3"/>
    <w:rsid w:val="00916E36"/>
    <w:rsid w:val="00921FCE"/>
    <w:rsid w:val="00930672"/>
    <w:rsid w:val="00935BBE"/>
    <w:rsid w:val="0094444D"/>
    <w:rsid w:val="009621B8"/>
    <w:rsid w:val="00971F8B"/>
    <w:rsid w:val="009844E7"/>
    <w:rsid w:val="0098555F"/>
    <w:rsid w:val="009A25D6"/>
    <w:rsid w:val="009B1C10"/>
    <w:rsid w:val="009B70B9"/>
    <w:rsid w:val="009C2B8A"/>
    <w:rsid w:val="009C5987"/>
    <w:rsid w:val="009C7101"/>
    <w:rsid w:val="009F514A"/>
    <w:rsid w:val="00A02017"/>
    <w:rsid w:val="00A0275F"/>
    <w:rsid w:val="00A02868"/>
    <w:rsid w:val="00A03D6C"/>
    <w:rsid w:val="00A07255"/>
    <w:rsid w:val="00A2755F"/>
    <w:rsid w:val="00A3564E"/>
    <w:rsid w:val="00A35987"/>
    <w:rsid w:val="00A41362"/>
    <w:rsid w:val="00A463AD"/>
    <w:rsid w:val="00A46CE5"/>
    <w:rsid w:val="00A50E22"/>
    <w:rsid w:val="00A62A83"/>
    <w:rsid w:val="00A70B13"/>
    <w:rsid w:val="00A7202D"/>
    <w:rsid w:val="00A725F5"/>
    <w:rsid w:val="00A83076"/>
    <w:rsid w:val="00A83330"/>
    <w:rsid w:val="00A9153F"/>
    <w:rsid w:val="00A92811"/>
    <w:rsid w:val="00A9290E"/>
    <w:rsid w:val="00AB6629"/>
    <w:rsid w:val="00AC2967"/>
    <w:rsid w:val="00AC30EA"/>
    <w:rsid w:val="00AC6691"/>
    <w:rsid w:val="00AD2A0F"/>
    <w:rsid w:val="00AD338A"/>
    <w:rsid w:val="00AE57BF"/>
    <w:rsid w:val="00AF033D"/>
    <w:rsid w:val="00AF4063"/>
    <w:rsid w:val="00AF5F33"/>
    <w:rsid w:val="00B00F7E"/>
    <w:rsid w:val="00B01397"/>
    <w:rsid w:val="00B05A2F"/>
    <w:rsid w:val="00B21A85"/>
    <w:rsid w:val="00B2369C"/>
    <w:rsid w:val="00B241A9"/>
    <w:rsid w:val="00B343BF"/>
    <w:rsid w:val="00B34501"/>
    <w:rsid w:val="00B35AE0"/>
    <w:rsid w:val="00B37D18"/>
    <w:rsid w:val="00B41182"/>
    <w:rsid w:val="00B57DD5"/>
    <w:rsid w:val="00B65F8F"/>
    <w:rsid w:val="00B70AED"/>
    <w:rsid w:val="00B75F7C"/>
    <w:rsid w:val="00B8766B"/>
    <w:rsid w:val="00BA2BC3"/>
    <w:rsid w:val="00BB5724"/>
    <w:rsid w:val="00BC4934"/>
    <w:rsid w:val="00BD0DE0"/>
    <w:rsid w:val="00BE6031"/>
    <w:rsid w:val="00BE70A5"/>
    <w:rsid w:val="00C00D76"/>
    <w:rsid w:val="00C11C0E"/>
    <w:rsid w:val="00C2475A"/>
    <w:rsid w:val="00C35AE3"/>
    <w:rsid w:val="00C36467"/>
    <w:rsid w:val="00C3724C"/>
    <w:rsid w:val="00C41C04"/>
    <w:rsid w:val="00C47550"/>
    <w:rsid w:val="00C5268E"/>
    <w:rsid w:val="00C54768"/>
    <w:rsid w:val="00C629E0"/>
    <w:rsid w:val="00C67725"/>
    <w:rsid w:val="00C706A6"/>
    <w:rsid w:val="00C70850"/>
    <w:rsid w:val="00C70B2C"/>
    <w:rsid w:val="00C73184"/>
    <w:rsid w:val="00C74599"/>
    <w:rsid w:val="00C807F0"/>
    <w:rsid w:val="00C906F1"/>
    <w:rsid w:val="00C94D28"/>
    <w:rsid w:val="00CC7900"/>
    <w:rsid w:val="00CD2F11"/>
    <w:rsid w:val="00CD3FB3"/>
    <w:rsid w:val="00CD5000"/>
    <w:rsid w:val="00CE627B"/>
    <w:rsid w:val="00CE6EB9"/>
    <w:rsid w:val="00CE7255"/>
    <w:rsid w:val="00CE7269"/>
    <w:rsid w:val="00D049A7"/>
    <w:rsid w:val="00D24EDB"/>
    <w:rsid w:val="00D30936"/>
    <w:rsid w:val="00D34B36"/>
    <w:rsid w:val="00D42174"/>
    <w:rsid w:val="00D47C95"/>
    <w:rsid w:val="00D525CE"/>
    <w:rsid w:val="00D627DE"/>
    <w:rsid w:val="00D66949"/>
    <w:rsid w:val="00D672DD"/>
    <w:rsid w:val="00D73199"/>
    <w:rsid w:val="00D7738C"/>
    <w:rsid w:val="00D80AC3"/>
    <w:rsid w:val="00D907EB"/>
    <w:rsid w:val="00D95597"/>
    <w:rsid w:val="00DA1F5B"/>
    <w:rsid w:val="00DA6290"/>
    <w:rsid w:val="00DB5718"/>
    <w:rsid w:val="00DB761E"/>
    <w:rsid w:val="00DC7518"/>
    <w:rsid w:val="00DE07A4"/>
    <w:rsid w:val="00DE3D85"/>
    <w:rsid w:val="00DE6794"/>
    <w:rsid w:val="00DE6FFE"/>
    <w:rsid w:val="00DF6F5B"/>
    <w:rsid w:val="00E00314"/>
    <w:rsid w:val="00E06A1A"/>
    <w:rsid w:val="00E219C7"/>
    <w:rsid w:val="00E3226E"/>
    <w:rsid w:val="00E40FDF"/>
    <w:rsid w:val="00E41870"/>
    <w:rsid w:val="00E53EE8"/>
    <w:rsid w:val="00E55FB9"/>
    <w:rsid w:val="00E76B22"/>
    <w:rsid w:val="00E8281A"/>
    <w:rsid w:val="00E82BCF"/>
    <w:rsid w:val="00E94C17"/>
    <w:rsid w:val="00EA45A3"/>
    <w:rsid w:val="00EB35C7"/>
    <w:rsid w:val="00EC6C14"/>
    <w:rsid w:val="00ED1A43"/>
    <w:rsid w:val="00EF65AD"/>
    <w:rsid w:val="00F03227"/>
    <w:rsid w:val="00F1027F"/>
    <w:rsid w:val="00F14437"/>
    <w:rsid w:val="00F35FF7"/>
    <w:rsid w:val="00F367EC"/>
    <w:rsid w:val="00F42541"/>
    <w:rsid w:val="00F56451"/>
    <w:rsid w:val="00F63AC6"/>
    <w:rsid w:val="00F73B5A"/>
    <w:rsid w:val="00F824F6"/>
    <w:rsid w:val="00F84D2C"/>
    <w:rsid w:val="00F84EE5"/>
    <w:rsid w:val="00F96381"/>
    <w:rsid w:val="00F97966"/>
    <w:rsid w:val="00FA2A2F"/>
    <w:rsid w:val="00FB088F"/>
    <w:rsid w:val="00FB0DAC"/>
    <w:rsid w:val="00FB1C0B"/>
    <w:rsid w:val="00FC709A"/>
    <w:rsid w:val="00FD2048"/>
    <w:rsid w:val="00FD3A61"/>
    <w:rsid w:val="00FD3CF0"/>
    <w:rsid w:val="00FD583C"/>
    <w:rsid w:val="00F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E959"/>
  <w15:chartTrackingRefBased/>
  <w15:docId w15:val="{66CD9DEE-E87C-4C4A-9EB1-519A9E5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971F8B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timilsina@unm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color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3E4BCB5D624051ACCCD02F54FA8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4950-8B98-404B-86DE-E8589227007A}"/>
      </w:docPartPr>
      <w:docPartBody>
        <w:p w:rsidR="00C42CB3" w:rsidRDefault="00515C79">
          <w:pPr>
            <w:pStyle w:val="003E4BCB5D624051ACCCD02F54FA843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79"/>
    <w:rsid w:val="00010AFF"/>
    <w:rsid w:val="00011C13"/>
    <w:rsid w:val="00025689"/>
    <w:rsid w:val="00040817"/>
    <w:rsid w:val="00042892"/>
    <w:rsid w:val="00064E24"/>
    <w:rsid w:val="000734EE"/>
    <w:rsid w:val="0008367C"/>
    <w:rsid w:val="00084E51"/>
    <w:rsid w:val="000920D4"/>
    <w:rsid w:val="000B1069"/>
    <w:rsid w:val="000D687D"/>
    <w:rsid w:val="000E62C0"/>
    <w:rsid w:val="00122A18"/>
    <w:rsid w:val="00190993"/>
    <w:rsid w:val="00240476"/>
    <w:rsid w:val="00276EDD"/>
    <w:rsid w:val="00284BBF"/>
    <w:rsid w:val="002908CE"/>
    <w:rsid w:val="003044BB"/>
    <w:rsid w:val="003046C2"/>
    <w:rsid w:val="003450CA"/>
    <w:rsid w:val="00445C1C"/>
    <w:rsid w:val="00450E96"/>
    <w:rsid w:val="00461358"/>
    <w:rsid w:val="0046384B"/>
    <w:rsid w:val="004F2CC7"/>
    <w:rsid w:val="005131C9"/>
    <w:rsid w:val="00515C79"/>
    <w:rsid w:val="0055208A"/>
    <w:rsid w:val="00582643"/>
    <w:rsid w:val="005D54CE"/>
    <w:rsid w:val="006004E7"/>
    <w:rsid w:val="006357A1"/>
    <w:rsid w:val="00636E56"/>
    <w:rsid w:val="00663600"/>
    <w:rsid w:val="006C0798"/>
    <w:rsid w:val="00712D06"/>
    <w:rsid w:val="00742E84"/>
    <w:rsid w:val="0075337C"/>
    <w:rsid w:val="0076380E"/>
    <w:rsid w:val="0077488B"/>
    <w:rsid w:val="00782B8D"/>
    <w:rsid w:val="0079604C"/>
    <w:rsid w:val="007A6C80"/>
    <w:rsid w:val="007B52E1"/>
    <w:rsid w:val="007D60BB"/>
    <w:rsid w:val="007F6AC6"/>
    <w:rsid w:val="00806068"/>
    <w:rsid w:val="00844107"/>
    <w:rsid w:val="00876878"/>
    <w:rsid w:val="00896323"/>
    <w:rsid w:val="008F3433"/>
    <w:rsid w:val="00953C94"/>
    <w:rsid w:val="009B661A"/>
    <w:rsid w:val="009E0FD8"/>
    <w:rsid w:val="00A14CEF"/>
    <w:rsid w:val="00A362DD"/>
    <w:rsid w:val="00A60D4A"/>
    <w:rsid w:val="00A639FD"/>
    <w:rsid w:val="00A66D35"/>
    <w:rsid w:val="00A7581E"/>
    <w:rsid w:val="00AC213F"/>
    <w:rsid w:val="00AD6CBE"/>
    <w:rsid w:val="00AD6E50"/>
    <w:rsid w:val="00B56E55"/>
    <w:rsid w:val="00B84868"/>
    <w:rsid w:val="00C42CB3"/>
    <w:rsid w:val="00C462EE"/>
    <w:rsid w:val="00C47DC2"/>
    <w:rsid w:val="00C67151"/>
    <w:rsid w:val="00CB297D"/>
    <w:rsid w:val="00CC1A6F"/>
    <w:rsid w:val="00CE0AAD"/>
    <w:rsid w:val="00CE6D6B"/>
    <w:rsid w:val="00D06E3B"/>
    <w:rsid w:val="00D1768C"/>
    <w:rsid w:val="00D429C2"/>
    <w:rsid w:val="00D45260"/>
    <w:rsid w:val="00D74462"/>
    <w:rsid w:val="00D874EE"/>
    <w:rsid w:val="00D91547"/>
    <w:rsid w:val="00DB0ED1"/>
    <w:rsid w:val="00DB460A"/>
    <w:rsid w:val="00E41CF9"/>
    <w:rsid w:val="00E45BD7"/>
    <w:rsid w:val="00E730B9"/>
    <w:rsid w:val="00E9484F"/>
    <w:rsid w:val="00EF390B"/>
    <w:rsid w:val="00F03CE5"/>
    <w:rsid w:val="00F67DE5"/>
    <w:rsid w:val="00FB17D2"/>
    <w:rsid w:val="00FD0053"/>
    <w:rsid w:val="00FE0A1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E4BCB5D624051ACCCD02F54FA8435">
    <w:name w:val="003E4BCB5D624051ACCCD02F54FA8435"/>
  </w:style>
  <w:style w:type="paragraph" w:customStyle="1" w:styleId="ED07CD9D38BC41F8BB2ACB5B039049A3">
    <w:name w:val="ED07CD9D38BC41F8BB2ACB5B039049A3"/>
  </w:style>
  <w:style w:type="paragraph" w:customStyle="1" w:styleId="FC066D3A4FE74B5C8EFBCE2FA84B1146">
    <w:name w:val="FC066D3A4FE74B5C8EFBCE2FA84B1146"/>
  </w:style>
  <w:style w:type="paragraph" w:customStyle="1" w:styleId="B1BE0759FC7646B691D85098BDB76489">
    <w:name w:val="B1BE0759FC7646B691D85098BDB76489"/>
  </w:style>
  <w:style w:type="paragraph" w:customStyle="1" w:styleId="18D2D353FBBE49D49F0D53EFAA83E510">
    <w:name w:val="18D2D353FBBE49D49F0D53EFAA83E510"/>
  </w:style>
  <w:style w:type="paragraph" w:customStyle="1" w:styleId="AE481AE9F1A9446BB88DCAA4E01EE32D">
    <w:name w:val="AE481AE9F1A9446BB88DCAA4E01EE32D"/>
  </w:style>
  <w:style w:type="paragraph" w:customStyle="1" w:styleId="37C4262D017240D9A39E6AD763F04B10">
    <w:name w:val="37C4262D017240D9A39E6AD763F04B10"/>
  </w:style>
  <w:style w:type="paragraph" w:customStyle="1" w:styleId="5484F94F10BA41EF9B668D0AB2148CEC">
    <w:name w:val="5484F94F10BA41EF9B668D0AB2148CEC"/>
  </w:style>
  <w:style w:type="paragraph" w:customStyle="1" w:styleId="5D2D2643188B4902B4573C713378127D">
    <w:name w:val="5D2D2643188B4902B4573C71337812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6F772763034BA9939AD7B64DF940E6">
    <w:name w:val="416F772763034BA9939AD7B64DF940E6"/>
  </w:style>
  <w:style w:type="paragraph" w:customStyle="1" w:styleId="415EB95BD9B24AC59AD3B7B9548335E4">
    <w:name w:val="415EB95BD9B24AC59AD3B7B9548335E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szCs w:val="22"/>
      <w:lang w:bidi="ar-SA"/>
    </w:rPr>
  </w:style>
  <w:style w:type="paragraph" w:customStyle="1" w:styleId="C197A60B42274CCAB250CF0D8D65435D">
    <w:name w:val="C197A60B42274CCAB250CF0D8D65435D"/>
  </w:style>
  <w:style w:type="paragraph" w:customStyle="1" w:styleId="64B8B7E0B63E4B51BDACAFCDC17BCA1C">
    <w:name w:val="64B8B7E0B63E4B51BDACAFCDC17BCA1C"/>
  </w:style>
  <w:style w:type="paragraph" w:customStyle="1" w:styleId="11B5C55DBBD74E069ED78B64D8845EC6">
    <w:name w:val="11B5C55DBBD74E069ED78B64D8845EC6"/>
  </w:style>
  <w:style w:type="paragraph" w:customStyle="1" w:styleId="2F3F78771DFC4595AA7D7E4AE3FA847F">
    <w:name w:val="2F3F78771DFC4595AA7D7E4AE3FA847F"/>
  </w:style>
  <w:style w:type="paragraph" w:customStyle="1" w:styleId="E3C2148F2BB348FB91EDE2CA8CAEAFCC">
    <w:name w:val="E3C2148F2BB348FB91EDE2CA8CAEAFCC"/>
  </w:style>
  <w:style w:type="paragraph" w:customStyle="1" w:styleId="740041FB680E4CD486DBE9004139CBB4">
    <w:name w:val="740041FB680E4CD486DBE9004139CBB4"/>
  </w:style>
  <w:style w:type="paragraph" w:customStyle="1" w:styleId="A382137AEF0640548E1CE6838EB3C922">
    <w:name w:val="A382137AEF0640548E1CE6838EB3C922"/>
  </w:style>
  <w:style w:type="paragraph" w:customStyle="1" w:styleId="49A8B0A4E1B84FD7B51C9B0DD10F91DC">
    <w:name w:val="49A8B0A4E1B84FD7B51C9B0DD10F91DC"/>
    <w:rsid w:val="00C42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1209 2nd Avenue, North, Columbus</CompanyAddress>
  <CompanyPhone>6624974421</CompanyPhone>
  <CompanyFax/>
  <CompanyEmail>stimilsina@myapps.muw.edu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(color)(2)</Template>
  <TotalTime>1725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 Timilsina</dc:creator>
  <cp:keywords/>
  <cp:lastModifiedBy>sandesh timilsina</cp:lastModifiedBy>
  <cp:revision>119</cp:revision>
  <cp:lastPrinted>2020-10-01T02:12:00Z</cp:lastPrinted>
  <dcterms:created xsi:type="dcterms:W3CDTF">2019-04-02T05:59:00Z</dcterms:created>
  <dcterms:modified xsi:type="dcterms:W3CDTF">2020-10-05T08:21:00Z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